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BB11" w14:textId="516DE06C" w:rsidR="00AA0428" w:rsidRDefault="00C04ADB" w:rsidP="001A4B37">
      <w:pPr>
        <w:pStyle w:val="Heading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</w:t>
      </w:r>
    </w:p>
    <w:p w14:paraId="1A312E21" w14:textId="77777777" w:rsidR="00FA2175" w:rsidRDefault="00FA2175" w:rsidP="00FA2175"/>
    <w:p w14:paraId="6BC36F3E" w14:textId="77777777" w:rsidR="00FA2175" w:rsidRDefault="00FA2175" w:rsidP="00FA2175">
      <w:r>
        <w:t>Nom </w:t>
      </w:r>
      <w:r w:rsidR="00911AF6">
        <w:t xml:space="preserve">de </w:t>
      </w:r>
      <w:proofErr w:type="gramStart"/>
      <w:r w:rsidR="00911AF6">
        <w:t>l’étudiant</w:t>
      </w:r>
      <w:r>
        <w:t>:</w:t>
      </w:r>
      <w:proofErr w:type="gramEnd"/>
      <w:r w:rsidR="00C0364F">
        <w:tab/>
        <w:t>___________________________________</w:t>
      </w:r>
    </w:p>
    <w:p w14:paraId="766062FD" w14:textId="77777777" w:rsidR="007F71D4" w:rsidRPr="00FA2175" w:rsidRDefault="007F71D4" w:rsidP="00FA2175"/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ListTable4-Accent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2B8B1A9C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</w:t>
            </w:r>
            <w:r w:rsidR="00DF44A9">
              <w:rPr>
                <w:rFonts w:ascii="Verdana" w:hAnsi="Verdana"/>
                <w:color w:val="0D0D0D" w:themeColor="text1" w:themeTint="F2"/>
              </w:rPr>
              <w:t>25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088B71" w14:textId="77777777" w:rsidR="002E5F2D" w:rsidRPr="002E5F2D" w:rsidRDefault="002E5F2D" w:rsidP="002E5F2D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7CF0FF68" w14:textId="397CD341" w:rsidR="002F7C7E" w:rsidRPr="00F6760C" w:rsidRDefault="002F7C7E" w:rsidP="002F7C7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Qualité du code (indentation, structure, </w:t>
            </w:r>
            <w:r w:rsidR="006F7E6F">
              <w:rPr>
                <w:rFonts w:ascii="Verdana" w:hAnsi="Verdana"/>
                <w:b w:val="0"/>
                <w:color w:val="0D0D0D" w:themeColor="text1" w:themeTint="F2"/>
              </w:rPr>
              <w:t xml:space="preserve">code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nettoyé,</w:t>
            </w:r>
            <w:r w:rsidR="005F6B8D">
              <w:rPr>
                <w:rFonts w:ascii="Verdana" w:hAnsi="Verdana"/>
                <w:b w:val="0"/>
                <w:color w:val="0D0D0D" w:themeColor="text1" w:themeTint="F2"/>
              </w:rPr>
              <w:t xml:space="preserve"> utilisation de </w:t>
            </w:r>
            <w:r w:rsidR="00F76268">
              <w:rPr>
                <w:rFonts w:ascii="Verdana" w:hAnsi="Verdana"/>
                <w:b w:val="0"/>
                <w:color w:val="0D0D0D" w:themeColor="text1" w:themeTint="F2"/>
              </w:rPr>
              <w:t>git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  <w:p w14:paraId="07002DDB" w14:textId="19344EDC" w:rsidR="00471D14" w:rsidRPr="00471D14" w:rsidRDefault="00F6760C" w:rsidP="002F7C7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Fonctionnement général du </w:t>
            </w:r>
            <w:r w:rsidR="0041678D">
              <w:rPr>
                <w:rFonts w:ascii="Verdana" w:hAnsi="Verdana"/>
                <w:b w:val="0"/>
                <w:color w:val="0D0D0D" w:themeColor="text1" w:themeTint="F2"/>
              </w:rPr>
              <w:t>projet</w:t>
            </w:r>
          </w:p>
          <w:p w14:paraId="184EFB75" w14:textId="7781A196" w:rsidR="00F6760C" w:rsidRDefault="00471D14" w:rsidP="00471D14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(</w:t>
            </w:r>
            <w:proofErr w:type="gramStart"/>
            <w:r w:rsidR="00DB70FA">
              <w:rPr>
                <w:rFonts w:ascii="Verdana" w:hAnsi="Verdana"/>
                <w:b w:val="0"/>
                <w:color w:val="0D0D0D" w:themeColor="text1" w:themeTint="F2"/>
              </w:rPr>
              <w:t>possibilité</w:t>
            </w:r>
            <w:proofErr w:type="gramEnd"/>
            <w:r w:rsidR="00DB70FA">
              <w:rPr>
                <w:rFonts w:ascii="Verdana" w:hAnsi="Verdana"/>
                <w:b w:val="0"/>
                <w:color w:val="0D0D0D" w:themeColor="text1" w:themeTint="F2"/>
              </w:rPr>
              <w:t xml:space="preserve"> d’obtenir la météo pour </w:t>
            </w:r>
            <w:r w:rsidR="0041678D">
              <w:rPr>
                <w:rFonts w:ascii="Verdana" w:hAnsi="Verdana"/>
                <w:b w:val="0"/>
                <w:color w:val="0D0D0D" w:themeColor="text1" w:themeTint="F2"/>
              </w:rPr>
              <w:t>3 villes différentes</w:t>
            </w:r>
            <w:r w:rsidR="00DB70FA">
              <w:rPr>
                <w:rFonts w:ascii="Verdana" w:hAnsi="Verdana"/>
                <w:b w:val="0"/>
                <w:color w:val="0D0D0D" w:themeColor="text1" w:themeTint="F2"/>
              </w:rPr>
              <w:t>, la météo influence les animations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  <w:p w14:paraId="39786FDD" w14:textId="043884B0" w:rsidR="002F7C7E" w:rsidRPr="00784ADE" w:rsidRDefault="0041678D" w:rsidP="00037292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Utilisation de localStorage</w:t>
            </w:r>
          </w:p>
          <w:p w14:paraId="0650419F" w14:textId="5F569C95" w:rsidR="00784ADE" w:rsidRPr="002E5F2D" w:rsidRDefault="00784ADE" w:rsidP="00037292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README.md </w:t>
            </w:r>
            <w:r w:rsidR="006114BF">
              <w:rPr>
                <w:rFonts w:ascii="Verdana" w:hAnsi="Verdana"/>
                <w:b w:val="0"/>
                <w:color w:val="0D0D0D" w:themeColor="text1" w:themeTint="F2"/>
              </w:rPr>
              <w:t>contenant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votre nom et le descriptif de vos animations</w:t>
            </w:r>
          </w:p>
          <w:p w14:paraId="79140E88" w14:textId="7761FFE4" w:rsidR="002E5F2D" w:rsidRPr="00037292" w:rsidRDefault="002E5F2D" w:rsidP="002E5F2D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</w:tc>
        <w:tc>
          <w:tcPr>
            <w:tcW w:w="1275" w:type="dxa"/>
          </w:tcPr>
          <w:p w14:paraId="6CDFB656" w14:textId="77777777" w:rsidR="002E5F2D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3DA0642" w14:textId="4691BC29" w:rsidR="002F7C7E" w:rsidRDefault="00DF44A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9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44010D1" w14:textId="6F4BF17B" w:rsidR="005F6B8D" w:rsidRDefault="005F6B8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F7BF6CB" w14:textId="21020FBE" w:rsidR="00F6760C" w:rsidRDefault="00DF44A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9</w:t>
            </w:r>
            <w:r w:rsidR="00F6760C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1ACC8513" w14:textId="77777777" w:rsidR="00471D14" w:rsidRDefault="00471D14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1E8238D" w14:textId="77777777" w:rsidR="00DB70FA" w:rsidRDefault="00DB70FA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16840C6" w14:textId="3A7DF2EF" w:rsidR="001B6EAC" w:rsidRDefault="00DF44A9" w:rsidP="000372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2986BDAF" w14:textId="6850D800" w:rsidR="00784ADE" w:rsidRPr="00037292" w:rsidRDefault="00DB70FA" w:rsidP="000372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784AD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</w:tc>
      </w:tr>
      <w:tr w:rsidR="00924E55" w:rsidRPr="000459CD" w14:paraId="1AC9875B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34BFCAD" w14:textId="6DA051C1" w:rsidR="00924E55" w:rsidRPr="00924E55" w:rsidRDefault="00924E55" w:rsidP="00924E55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Interface, ergonomie et expérience usager (</w:t>
            </w:r>
            <w:r w:rsidR="003C3125">
              <w:rPr>
                <w:rFonts w:ascii="Verdana" w:hAnsi="Verdana"/>
                <w:color w:val="0D0D0D" w:themeColor="text1" w:themeTint="F2"/>
              </w:rPr>
              <w:t>30</w:t>
            </w:r>
            <w:r>
              <w:rPr>
                <w:rFonts w:ascii="Verdana" w:hAnsi="Verdana"/>
                <w:color w:val="0D0D0D" w:themeColor="text1" w:themeTint="F2"/>
              </w:rPr>
              <w:t xml:space="preserve"> %)</w:t>
            </w:r>
          </w:p>
        </w:tc>
        <w:tc>
          <w:tcPr>
            <w:tcW w:w="1275" w:type="dxa"/>
          </w:tcPr>
          <w:p w14:paraId="052941AF" w14:textId="77777777" w:rsidR="00924E55" w:rsidRDefault="00924E55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924E55" w:rsidRPr="000459CD" w14:paraId="0001C36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04BB904" w14:textId="77777777" w:rsidR="00924E55" w:rsidRDefault="00924E55" w:rsidP="00924E55">
            <w:pPr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</w:p>
          <w:p w14:paraId="4BE87C9B" w14:textId="7D8D82C8" w:rsidR="00616650" w:rsidRPr="00616650" w:rsidRDefault="00616650" w:rsidP="00924E5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Appréciation générale, effet « wow »</w:t>
            </w:r>
          </w:p>
          <w:p w14:paraId="64F60D5D" w14:textId="723709FD" w:rsidR="00924E55" w:rsidRPr="00AD7859" w:rsidRDefault="00714F6E" w:rsidP="00924E5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Immersion </w:t>
            </w:r>
            <w:r w:rsidR="00924E55">
              <w:rPr>
                <w:rFonts w:ascii="Verdana" w:hAnsi="Verdana"/>
                <w:b w:val="0"/>
                <w:color w:val="0D0D0D" w:themeColor="text1" w:themeTint="F2"/>
              </w:rPr>
              <w:t xml:space="preserve">générale (complétude,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qualité des </w:t>
            </w:r>
            <w:r w:rsidR="00924E55">
              <w:rPr>
                <w:rFonts w:ascii="Verdana" w:hAnsi="Verdana"/>
                <w:b w:val="0"/>
                <w:color w:val="0D0D0D" w:themeColor="text1" w:themeTint="F2"/>
              </w:rPr>
              <w:t>animations, UI, UX, raffinement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de l’interface</w:t>
            </w:r>
            <w:r w:rsidR="00AD7859">
              <w:rPr>
                <w:rFonts w:ascii="Verdana" w:hAnsi="Verdana"/>
                <w:b w:val="0"/>
                <w:color w:val="0D0D0D" w:themeColor="text1" w:themeTint="F2"/>
              </w:rPr>
              <w:t xml:space="preserve">, des boutons, </w:t>
            </w:r>
            <w:r w:rsidR="00123394">
              <w:rPr>
                <w:rFonts w:ascii="Verdana" w:hAnsi="Verdana"/>
                <w:b w:val="0"/>
                <w:color w:val="0D0D0D" w:themeColor="text1" w:themeTint="F2"/>
              </w:rPr>
              <w:t xml:space="preserve">des champs des formulaires, </w:t>
            </w:r>
            <w:r w:rsidR="00AD7859">
              <w:rPr>
                <w:rFonts w:ascii="Verdana" w:hAnsi="Verdana"/>
                <w:b w:val="0"/>
                <w:color w:val="0D0D0D" w:themeColor="text1" w:themeTint="F2"/>
              </w:rPr>
              <w:t>de la police de caractères</w:t>
            </w:r>
            <w:r w:rsidR="0041678D"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AD7859">
              <w:rPr>
                <w:rFonts w:ascii="Verdana" w:hAnsi="Verdana"/>
                <w:b w:val="0"/>
                <w:color w:val="0D0D0D" w:themeColor="text1" w:themeTint="F2"/>
              </w:rPr>
              <w:t>etc.</w:t>
            </w:r>
            <w:r w:rsidR="00924E55">
              <w:rPr>
                <w:rFonts w:ascii="Verdana" w:hAnsi="Verdana"/>
                <w:b w:val="0"/>
                <w:color w:val="0D0D0D" w:themeColor="text1" w:themeTint="F2"/>
              </w:rPr>
              <w:t xml:space="preserve">) </w:t>
            </w:r>
          </w:p>
          <w:p w14:paraId="682E80D3" w14:textId="682E0209" w:rsidR="00714F6E" w:rsidRPr="00DC121F" w:rsidRDefault="00714F6E" w:rsidP="00924E5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Le site est </w:t>
            </w:r>
            <w:r w:rsidR="00C4756C">
              <w:rPr>
                <w:rFonts w:ascii="Verdana" w:hAnsi="Verdana"/>
                <w:b w:val="0"/>
                <w:color w:val="0D0D0D" w:themeColor="text1" w:themeTint="F2"/>
              </w:rPr>
              <w:t>« 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un peu</w:t>
            </w:r>
            <w:r w:rsidR="00C4756C">
              <w:rPr>
                <w:rFonts w:ascii="Verdana" w:hAnsi="Verdana"/>
                <w:b w:val="0"/>
                <w:color w:val="0D0D0D" w:themeColor="text1" w:themeTint="F2"/>
              </w:rPr>
              <w:t> »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responsive (il accommode au moins une résolution minimale à 1100px)</w:t>
            </w:r>
          </w:p>
          <w:p w14:paraId="3D4A85F8" w14:textId="77777777" w:rsidR="00924E55" w:rsidRPr="005E144F" w:rsidRDefault="0041678D" w:rsidP="0041678D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  <w:r w:rsidRPr="0041678D">
              <w:rPr>
                <w:rFonts w:ascii="Verdana" w:hAnsi="Verdana"/>
                <w:b w:val="0"/>
                <w:bCs w:val="0"/>
                <w:color w:val="0D0D0D" w:themeColor="text1" w:themeTint="F2"/>
              </w:rPr>
              <w:t>Possibilité de forcer des effets de la météo</w:t>
            </w:r>
          </w:p>
          <w:p w14:paraId="52EC6B77" w14:textId="734D7155" w:rsidR="005E144F" w:rsidRPr="005E144F" w:rsidRDefault="005E144F" w:rsidP="005E144F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1275" w:type="dxa"/>
          </w:tcPr>
          <w:p w14:paraId="3D6B8910" w14:textId="77777777" w:rsidR="00924E55" w:rsidRDefault="00924E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655AC2A" w14:textId="18237DF5" w:rsidR="00616650" w:rsidRDefault="00A45A34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616650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F58B510" w14:textId="38DF3735" w:rsidR="00714F6E" w:rsidRDefault="00AD785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20</w:t>
            </w:r>
            <w:r w:rsidR="00714F6E">
              <w:rPr>
                <w:rFonts w:ascii="Verdana" w:hAnsi="Verdana"/>
                <w:color w:val="0D0D0D" w:themeColor="text1" w:themeTint="F2"/>
              </w:rPr>
              <w:t> %</w:t>
            </w:r>
          </w:p>
          <w:p w14:paraId="04A8B210" w14:textId="77777777" w:rsidR="00DF2E8B" w:rsidRDefault="00DF2E8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8996595" w14:textId="77777777" w:rsidR="00AD7859" w:rsidRDefault="00AD785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5050FA09" w14:textId="77777777" w:rsidR="00714F6E" w:rsidRDefault="00714F6E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67178A2E" w14:textId="77777777" w:rsidR="00DC121F" w:rsidRDefault="00DC121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52E39617" w14:textId="77E0EEAB" w:rsidR="00DC121F" w:rsidRDefault="00DC121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738F8BAB" w:rsidR="00D9510B" w:rsidRPr="00EF3242" w:rsidRDefault="00784ADE" w:rsidP="00FB286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Animation</w:t>
            </w:r>
            <w:r w:rsidR="00A86FC6">
              <w:rPr>
                <w:rFonts w:ascii="Verdana" w:hAnsi="Verdana"/>
                <w:color w:val="0D0D0D" w:themeColor="text1" w:themeTint="F2"/>
              </w:rPr>
              <w:t>(s)</w:t>
            </w:r>
            <w:r>
              <w:rPr>
                <w:rFonts w:ascii="Verdana" w:hAnsi="Verdana"/>
                <w:color w:val="0D0D0D" w:themeColor="text1" w:themeTint="F2"/>
              </w:rPr>
              <w:t xml:space="preserve"> </w:t>
            </w:r>
            <w:r w:rsidR="00FF0B44">
              <w:rPr>
                <w:rFonts w:ascii="Verdana" w:hAnsi="Verdana"/>
                <w:color w:val="0D0D0D" w:themeColor="text1" w:themeTint="F2"/>
              </w:rPr>
              <w:t xml:space="preserve">et DOM </w:t>
            </w:r>
            <w:r w:rsidR="00D74FD1">
              <w:rPr>
                <w:rFonts w:ascii="Verdana" w:hAnsi="Verdana"/>
                <w:color w:val="0D0D0D" w:themeColor="text1" w:themeTint="F2"/>
              </w:rPr>
              <w:t>(</w:t>
            </w:r>
            <w:r w:rsidR="006A00CD">
              <w:rPr>
                <w:rFonts w:ascii="Verdana" w:hAnsi="Verdana"/>
                <w:color w:val="0D0D0D" w:themeColor="text1" w:themeTint="F2"/>
              </w:rPr>
              <w:t>3</w:t>
            </w:r>
            <w:r w:rsidR="006A7B9E">
              <w:rPr>
                <w:rFonts w:ascii="Verdana" w:hAnsi="Verdana"/>
                <w:color w:val="0D0D0D" w:themeColor="text1" w:themeTint="F2"/>
              </w:rPr>
              <w:t>0</w:t>
            </w:r>
            <w:r w:rsidR="003A25D3">
              <w:rPr>
                <w:rFonts w:ascii="Verdana" w:hAnsi="Verdana"/>
                <w:color w:val="0D0D0D" w:themeColor="text1" w:themeTint="F2"/>
              </w:rPr>
              <w:t>%</w:t>
            </w:r>
            <w:r w:rsidR="00D74FD1">
              <w:rPr>
                <w:rFonts w:ascii="Verdana" w:hAnsi="Verdana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38C3871" w14:textId="77777777" w:rsidR="002E5F2D" w:rsidRPr="002E5F2D" w:rsidRDefault="002E5F2D" w:rsidP="002E5F2D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7462AFB3" w14:textId="47C4EB12" w:rsidR="00D9510B" w:rsidRPr="00F4185F" w:rsidRDefault="00784A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Utilisation du DOM pour gérer </w:t>
            </w:r>
            <w:r w:rsidR="006A7B9E">
              <w:rPr>
                <w:rFonts w:ascii="Verdana" w:hAnsi="Verdana"/>
                <w:b w:val="0"/>
                <w:color w:val="0D0D0D" w:themeColor="text1" w:themeTint="F2"/>
              </w:rPr>
              <w:t>certains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éléments </w:t>
            </w:r>
            <w:r w:rsidR="006A7B9E">
              <w:rPr>
                <w:rFonts w:ascii="Verdana" w:hAnsi="Verdana"/>
                <w:b w:val="0"/>
                <w:color w:val="0D0D0D" w:themeColor="text1" w:themeTint="F2"/>
              </w:rPr>
              <w:t>de la page</w:t>
            </w:r>
            <w:r w:rsidR="005E144F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(append</w:t>
            </w:r>
            <w:r w:rsidR="006956DF">
              <w:rPr>
                <w:rFonts w:ascii="Verdana" w:hAnsi="Verdana"/>
                <w:b w:val="0"/>
                <w:color w:val="0D0D0D" w:themeColor="text1" w:themeTint="F2"/>
              </w:rPr>
              <w:t xml:space="preserve"> +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remove</w:t>
            </w:r>
            <w:r w:rsidR="006956DF">
              <w:rPr>
                <w:rFonts w:ascii="Verdana" w:hAnsi="Verdana"/>
                <w:b w:val="0"/>
                <w:color w:val="0D0D0D" w:themeColor="text1" w:themeTint="F2"/>
              </w:rPr>
              <w:t xml:space="preserve"> + innerHTML/innerText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  <w:p w14:paraId="77115468" w14:textId="77777777" w:rsidR="00F4185F" w:rsidRDefault="00F4185F" w:rsidP="00F4185F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08FB670F" w14:textId="38993BDE" w:rsidR="00D9510B" w:rsidRPr="00FF5D2D" w:rsidRDefault="00784A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Ajout/suppression de </w:t>
            </w:r>
            <w:r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au cours de l’animation</w:t>
            </w:r>
          </w:p>
          <w:p w14:paraId="5FABCC02" w14:textId="77777777" w:rsidR="00FF5D2D" w:rsidRPr="00FF5D2D" w:rsidRDefault="00FF5D2D" w:rsidP="00FF5D2D">
            <w:pPr>
              <w:rPr>
                <w:rFonts w:ascii="Verdana" w:hAnsi="Verdana"/>
                <w:color w:val="0D0D0D" w:themeColor="text1" w:themeTint="F2"/>
              </w:rPr>
            </w:pPr>
          </w:p>
          <w:p w14:paraId="082F7A71" w14:textId="16354A52" w:rsidR="00784ADE" w:rsidRPr="00784ADE" w:rsidRDefault="00784A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Un</w:t>
            </w:r>
            <w:r w:rsidR="002043BE">
              <w:rPr>
                <w:rFonts w:ascii="Verdana" w:hAnsi="Verdana"/>
                <w:b w:val="0"/>
                <w:color w:val="0D0D0D" w:themeColor="text1" w:themeTint="F2"/>
              </w:rPr>
              <w:t>e suite d’actions</w:t>
            </w:r>
          </w:p>
          <w:p w14:paraId="2FAD55D6" w14:textId="0AF2C412" w:rsidR="00D9510B" w:rsidRDefault="00784ADE" w:rsidP="00784ADE">
            <w:pPr>
              <w:pStyle w:val="ListParagraph"/>
              <w:spacing w:after="0"/>
              <w:rPr>
                <w:rFonts w:ascii="Verdana" w:hAnsi="Verdana"/>
                <w:bCs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(</w:t>
            </w:r>
            <w:proofErr w:type="gramStart"/>
            <w:r>
              <w:rPr>
                <w:rFonts w:ascii="Verdana" w:hAnsi="Verdana"/>
                <w:b w:val="0"/>
                <w:color w:val="0D0D0D" w:themeColor="text1" w:themeTint="F2"/>
              </w:rPr>
              <w:t>ex</w:t>
            </w:r>
            <w:proofErr w:type="gramEnd"/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 : le </w:t>
            </w:r>
            <w:r w:rsidRPr="00784ADE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se déplace, puis fait une attaque 2 secondes</w:t>
            </w:r>
            <w:r w:rsidR="002043BE">
              <w:rPr>
                <w:rFonts w:ascii="Verdana" w:hAnsi="Verdana"/>
                <w:b w:val="0"/>
                <w:color w:val="0D0D0D" w:themeColor="text1" w:themeTint="F2"/>
              </w:rPr>
              <w:t xml:space="preserve"> après son déplacement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  <w:p w14:paraId="44568C20" w14:textId="77777777" w:rsidR="00F4185F" w:rsidRPr="00DD164D" w:rsidRDefault="00F4185F" w:rsidP="00784ADE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27C2ACBD" w14:textId="0AF160E4" w:rsidR="00D9510B" w:rsidRPr="00F4185F" w:rsidRDefault="00784A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Modification de l’état des </w:t>
            </w:r>
            <w:r w:rsidRPr="00F4185F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au cours de </w:t>
            </w:r>
            <w:r w:rsidR="00F4185F">
              <w:rPr>
                <w:rFonts w:ascii="Verdana" w:hAnsi="Verdana"/>
                <w:b w:val="0"/>
                <w:color w:val="0D0D0D" w:themeColor="text1" w:themeTint="F2"/>
              </w:rPr>
              <w:t>l’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animation</w:t>
            </w:r>
          </w:p>
          <w:p w14:paraId="5BCAE442" w14:textId="10E9753A" w:rsidR="00F4185F" w:rsidRDefault="00F4185F" w:rsidP="00F4185F">
            <w:pPr>
              <w:pStyle w:val="ListParagraph"/>
              <w:spacing w:after="0"/>
              <w:rPr>
                <w:rFonts w:ascii="Verdana" w:hAnsi="Verdana"/>
                <w:bCs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(</w:t>
            </w:r>
            <w:proofErr w:type="gramStart"/>
            <w:r>
              <w:rPr>
                <w:rFonts w:ascii="Verdana" w:hAnsi="Verdana"/>
                <w:b w:val="0"/>
                <w:color w:val="0D0D0D" w:themeColor="text1" w:themeTint="F2"/>
              </w:rPr>
              <w:t>ex</w:t>
            </w:r>
            <w:proofErr w:type="gramEnd"/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 : la vie du </w:t>
            </w:r>
            <w:r w:rsidRPr="00752437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descend, donc il est plus transparent)</w:t>
            </w:r>
          </w:p>
          <w:p w14:paraId="6742F341" w14:textId="0E7B05DE" w:rsidR="00B11B4C" w:rsidRDefault="00B11B4C" w:rsidP="00F4185F">
            <w:pPr>
              <w:pStyle w:val="ListParagraph"/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</w:p>
          <w:p w14:paraId="3BC26C71" w14:textId="2B038BC3" w:rsidR="00B11B4C" w:rsidRPr="00F4185F" w:rsidRDefault="00B11B4C" w:rsidP="00B11B4C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Mouvement de sprites (x, y)</w:t>
            </w:r>
          </w:p>
          <w:p w14:paraId="1F10643C" w14:textId="77777777" w:rsidR="00F4185F" w:rsidRPr="00643692" w:rsidRDefault="00F4185F" w:rsidP="00643692">
            <w:pPr>
              <w:rPr>
                <w:rFonts w:ascii="Verdana" w:hAnsi="Verdana"/>
                <w:color w:val="0D0D0D" w:themeColor="text1" w:themeTint="F2"/>
              </w:rPr>
            </w:pPr>
          </w:p>
          <w:p w14:paraId="035D2FAF" w14:textId="71F7D2EE" w:rsidR="002E5F2D" w:rsidRPr="002E5F2D" w:rsidRDefault="002E5F2D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Programmation par objet</w:t>
            </w:r>
            <w:r w:rsidR="000105B4">
              <w:rPr>
                <w:rFonts w:ascii="Verdana" w:hAnsi="Verdana"/>
                <w:b w:val="0"/>
                <w:color w:val="0D0D0D" w:themeColor="text1" w:themeTint="F2"/>
              </w:rPr>
              <w:t xml:space="preserve"> pour au moins 2 types de </w:t>
            </w:r>
            <w:r w:rsidR="000105B4" w:rsidRPr="000105B4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</w:t>
            </w:r>
          </w:p>
          <w:p w14:paraId="726998C3" w14:textId="1403C705" w:rsidR="00D9510B" w:rsidRDefault="002E5F2D" w:rsidP="002E5F2D">
            <w:pPr>
              <w:pStyle w:val="ListParagraph"/>
              <w:spacing w:after="0"/>
              <w:rPr>
                <w:rFonts w:ascii="Verdana" w:hAnsi="Verdana"/>
                <w:bCs w:val="0"/>
                <w:i/>
                <w:iCs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(</w:t>
            </w:r>
            <w:proofErr w:type="gramStart"/>
            <w:r>
              <w:rPr>
                <w:rFonts w:ascii="Verdana" w:hAnsi="Verdana"/>
                <w:b w:val="0"/>
                <w:color w:val="0D0D0D" w:themeColor="text1" w:themeTint="F2"/>
              </w:rPr>
              <w:t>utilisation</w:t>
            </w:r>
            <w:proofErr w:type="gramEnd"/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d’au moins 2 classes </w:t>
            </w:r>
            <w:r w:rsidR="000105B4">
              <w:rPr>
                <w:rFonts w:ascii="Verdana" w:hAnsi="Verdana"/>
                <w:b w:val="0"/>
                <w:color w:val="0D0D0D" w:themeColor="text1" w:themeTint="F2"/>
              </w:rPr>
              <w:t xml:space="preserve">différentes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pour gérer les </w:t>
            </w:r>
            <w:r w:rsidRPr="002E5F2D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sprites</w:t>
            </w:r>
            <w:r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)</w:t>
            </w:r>
          </w:p>
          <w:p w14:paraId="040DD0E6" w14:textId="36DD36D3" w:rsidR="00E005D0" w:rsidRPr="00037292" w:rsidRDefault="00E005D0" w:rsidP="001950EB">
            <w:pPr>
              <w:pStyle w:val="ListParagraph"/>
              <w:spacing w:after="0"/>
              <w:rPr>
                <w:rFonts w:ascii="Verdana" w:hAnsi="Verdana"/>
                <w:b w:val="0"/>
              </w:rPr>
            </w:pPr>
          </w:p>
        </w:tc>
        <w:tc>
          <w:tcPr>
            <w:tcW w:w="1275" w:type="dxa"/>
          </w:tcPr>
          <w:p w14:paraId="4779B87E" w14:textId="77777777" w:rsidR="002E5F2D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13B03E" w14:textId="33625E01" w:rsidR="0093493F" w:rsidRDefault="006A7B9E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10</w:t>
            </w:r>
            <w:r w:rsidR="00784AD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459BC649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6ECE350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00420083" w:rsidR="00D9510B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4000DD2" w14:textId="77777777" w:rsidR="00FF5D2D" w:rsidRDefault="00FF5D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AC3BDE7" w14:textId="3901F255" w:rsidR="00D9510B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F5C7A64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9DD1948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2590590" w14:textId="531B46B4" w:rsidR="00D9510B" w:rsidRDefault="00FC561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5380DEB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715FBE4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413038" w14:textId="59E61E83" w:rsidR="00B11B4C" w:rsidRDefault="00B11B4C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4 %</w:t>
            </w:r>
          </w:p>
          <w:p w14:paraId="4DF90CBB" w14:textId="77777777" w:rsidR="00B11B4C" w:rsidRDefault="00B11B4C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C371317" w14:textId="317A0599" w:rsidR="00D9510B" w:rsidRDefault="000070E6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44FFA2" w14:textId="77777777" w:rsidR="002E5F2D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E1B0386" w14:textId="58A8619A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D144F" w:rsidRPr="000459CD" w14:paraId="568E6A1E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1A5A7F" w14:textId="6392E880" w:rsidR="00DD144F" w:rsidRDefault="00F4185F" w:rsidP="00495B86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D0D0D" w:themeColor="text1" w:themeTint="F2"/>
              </w:rPr>
              <w:t>Les événements</w:t>
            </w:r>
            <w:r w:rsidR="006248FC">
              <w:rPr>
                <w:rFonts w:ascii="Verdana" w:hAnsi="Verdana"/>
                <w:color w:val="0D0D0D" w:themeColor="text1" w:themeTint="F2"/>
              </w:rPr>
              <w:t xml:space="preserve"> </w:t>
            </w:r>
            <w:r w:rsidR="00DD144F">
              <w:rPr>
                <w:rFonts w:ascii="Verdana" w:hAnsi="Verdana"/>
                <w:color w:val="0D0D0D" w:themeColor="text1" w:themeTint="F2"/>
              </w:rPr>
              <w:t>(</w:t>
            </w:r>
            <w:r w:rsidR="00EA5E17">
              <w:rPr>
                <w:rFonts w:ascii="Verdana" w:hAnsi="Verdana"/>
                <w:color w:val="0D0D0D" w:themeColor="text1" w:themeTint="F2"/>
              </w:rPr>
              <w:t>15</w:t>
            </w:r>
            <w:r w:rsidR="00DD144F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D0EA9A2" w14:textId="77777777" w:rsidR="00DD144F" w:rsidRDefault="00DD144F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D144F" w:rsidRPr="000459CD" w14:paraId="1BA63A80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4CCEE057" w14:textId="77777777" w:rsidR="001950EB" w:rsidRPr="001950EB" w:rsidRDefault="001950EB" w:rsidP="00E17C47">
            <w:pPr>
              <w:rPr>
                <w:rFonts w:ascii="Verdana" w:hAnsi="Verdana"/>
              </w:rPr>
            </w:pPr>
          </w:p>
          <w:p w14:paraId="69C8C0CA" w14:textId="7C7D9A52" w:rsidR="002E5F2D" w:rsidRPr="001950EB" w:rsidRDefault="001950EB" w:rsidP="001950E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</w:rPr>
            </w:pPr>
            <w:r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Gestion de </w:t>
            </w:r>
            <w:r w:rsidR="002E5F2D"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2 </w:t>
            </w:r>
            <w:r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événements </w:t>
            </w:r>
            <w:r w:rsidR="002E5F2D"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>différents</w:t>
            </w:r>
            <w:r w:rsidR="00643692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(et avec des types différents)</w:t>
            </w:r>
            <w:r w:rsidR="002E5F2D"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en fonction du clavier</w:t>
            </w:r>
          </w:p>
          <w:p w14:paraId="7924AF2C" w14:textId="6E614C22" w:rsidR="001950EB" w:rsidRPr="00BE3513" w:rsidRDefault="001950EB" w:rsidP="00BE3513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  <w:r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>Gestion de 2 événements différents</w:t>
            </w:r>
            <w:r w:rsidR="00643692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(et avec des types </w:t>
            </w:r>
            <w:proofErr w:type="gramStart"/>
            <w:r w:rsidR="00643692">
              <w:rPr>
                <w:rFonts w:ascii="Verdana" w:hAnsi="Verdana"/>
                <w:b w:val="0"/>
                <w:bCs w:val="0"/>
                <w:color w:val="0D0D0D" w:themeColor="text1" w:themeTint="F2"/>
              </w:rPr>
              <w:t>différents)</w:t>
            </w:r>
            <w:r w:rsidR="00643692"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</w:t>
            </w:r>
            <w:r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en</w:t>
            </w:r>
            <w:proofErr w:type="gramEnd"/>
            <w:r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fonction de la souris</w:t>
            </w:r>
            <w:r w:rsidR="00643692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</w:t>
            </w:r>
          </w:p>
        </w:tc>
        <w:tc>
          <w:tcPr>
            <w:tcW w:w="1275" w:type="dxa"/>
          </w:tcPr>
          <w:p w14:paraId="1689D798" w14:textId="77777777" w:rsidR="001950EB" w:rsidRDefault="001950E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5370A4B" w14:textId="49A68A62" w:rsidR="00DD144F" w:rsidRDefault="00BE351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7</w:t>
            </w:r>
            <w:r w:rsidR="000E71C2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3C85D21" w14:textId="77777777" w:rsidR="00BE3513" w:rsidRDefault="00BE351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879EDD0" w14:textId="7DD4CA57" w:rsidR="00307F95" w:rsidRDefault="00BE351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8</w:t>
            </w:r>
            <w:r w:rsidR="00307F9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F611D1A" w14:textId="7D3FAFFE" w:rsidR="00FC5611" w:rsidRDefault="00FC561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28600F">
      <w:pgSz w:w="12242" w:h="15842" w:code="1"/>
      <w:pgMar w:top="709" w:right="1797" w:bottom="567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FED1" w14:textId="77777777" w:rsidR="009B47DE" w:rsidRDefault="009B47DE">
      <w:r>
        <w:separator/>
      </w:r>
    </w:p>
  </w:endnote>
  <w:endnote w:type="continuationSeparator" w:id="0">
    <w:p w14:paraId="20844C40" w14:textId="77777777" w:rsidR="009B47DE" w:rsidRDefault="009B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0F97B" w14:textId="77777777" w:rsidR="009B47DE" w:rsidRDefault="009B47DE">
      <w:r>
        <w:separator/>
      </w:r>
    </w:p>
  </w:footnote>
  <w:footnote w:type="continuationSeparator" w:id="0">
    <w:p w14:paraId="4C00CF9C" w14:textId="77777777" w:rsidR="009B47DE" w:rsidRDefault="009B4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83238">
    <w:abstractNumId w:val="4"/>
  </w:num>
  <w:num w:numId="2" w16cid:durableId="1923681977">
    <w:abstractNumId w:val="19"/>
  </w:num>
  <w:num w:numId="3" w16cid:durableId="11156186">
    <w:abstractNumId w:val="8"/>
  </w:num>
  <w:num w:numId="4" w16cid:durableId="707804732">
    <w:abstractNumId w:val="23"/>
  </w:num>
  <w:num w:numId="5" w16cid:durableId="1614826320">
    <w:abstractNumId w:val="25"/>
  </w:num>
  <w:num w:numId="6" w16cid:durableId="1748649325">
    <w:abstractNumId w:val="21"/>
  </w:num>
  <w:num w:numId="7" w16cid:durableId="143477889">
    <w:abstractNumId w:val="5"/>
  </w:num>
  <w:num w:numId="8" w16cid:durableId="1312557046">
    <w:abstractNumId w:val="12"/>
  </w:num>
  <w:num w:numId="9" w16cid:durableId="2017535585">
    <w:abstractNumId w:val="26"/>
  </w:num>
  <w:num w:numId="10" w16cid:durableId="1775779555">
    <w:abstractNumId w:val="20"/>
  </w:num>
  <w:num w:numId="11" w16cid:durableId="1903173145">
    <w:abstractNumId w:val="32"/>
  </w:num>
  <w:num w:numId="12" w16cid:durableId="1774980011">
    <w:abstractNumId w:val="14"/>
  </w:num>
  <w:num w:numId="13" w16cid:durableId="93012938">
    <w:abstractNumId w:val="31"/>
  </w:num>
  <w:num w:numId="14" w16cid:durableId="676077170">
    <w:abstractNumId w:val="28"/>
  </w:num>
  <w:num w:numId="15" w16cid:durableId="97796829">
    <w:abstractNumId w:val="22"/>
  </w:num>
  <w:num w:numId="16" w16cid:durableId="1627194544">
    <w:abstractNumId w:val="3"/>
  </w:num>
  <w:num w:numId="17" w16cid:durableId="598758271">
    <w:abstractNumId w:val="13"/>
  </w:num>
  <w:num w:numId="18" w16cid:durableId="1671517924">
    <w:abstractNumId w:val="27"/>
  </w:num>
  <w:num w:numId="19" w16cid:durableId="1925525024">
    <w:abstractNumId w:val="15"/>
  </w:num>
  <w:num w:numId="20" w16cid:durableId="991056001">
    <w:abstractNumId w:val="29"/>
  </w:num>
  <w:num w:numId="21" w16cid:durableId="944768363">
    <w:abstractNumId w:val="2"/>
  </w:num>
  <w:num w:numId="22" w16cid:durableId="672420657">
    <w:abstractNumId w:val="30"/>
  </w:num>
  <w:num w:numId="23" w16cid:durableId="1297879133">
    <w:abstractNumId w:val="16"/>
  </w:num>
  <w:num w:numId="24" w16cid:durableId="1163157853">
    <w:abstractNumId w:val="0"/>
  </w:num>
  <w:num w:numId="25" w16cid:durableId="1239100897">
    <w:abstractNumId w:val="7"/>
  </w:num>
  <w:num w:numId="26" w16cid:durableId="1988433219">
    <w:abstractNumId w:val="24"/>
  </w:num>
  <w:num w:numId="27" w16cid:durableId="1517692094">
    <w:abstractNumId w:val="1"/>
  </w:num>
  <w:num w:numId="28" w16cid:durableId="407121527">
    <w:abstractNumId w:val="10"/>
  </w:num>
  <w:num w:numId="29" w16cid:durableId="1449201199">
    <w:abstractNumId w:val="6"/>
  </w:num>
  <w:num w:numId="30" w16cid:durableId="1271738697">
    <w:abstractNumId w:val="11"/>
  </w:num>
  <w:num w:numId="31" w16cid:durableId="1500847916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47339114">
    <w:abstractNumId w:val="17"/>
  </w:num>
  <w:num w:numId="33" w16cid:durableId="238173092">
    <w:abstractNumId w:val="18"/>
  </w:num>
  <w:num w:numId="34" w16cid:durableId="389883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052E"/>
    <w:rsid w:val="00001353"/>
    <w:rsid w:val="00001BD5"/>
    <w:rsid w:val="0000278A"/>
    <w:rsid w:val="00003F00"/>
    <w:rsid w:val="000070E6"/>
    <w:rsid w:val="000102D0"/>
    <w:rsid w:val="000105B4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17AC5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92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394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914"/>
    <w:rsid w:val="00151EA2"/>
    <w:rsid w:val="00157035"/>
    <w:rsid w:val="00157A14"/>
    <w:rsid w:val="00157FA7"/>
    <w:rsid w:val="0016283E"/>
    <w:rsid w:val="0016382E"/>
    <w:rsid w:val="00164560"/>
    <w:rsid w:val="00164A88"/>
    <w:rsid w:val="00164F32"/>
    <w:rsid w:val="00165859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0EB"/>
    <w:rsid w:val="00195334"/>
    <w:rsid w:val="001958B5"/>
    <w:rsid w:val="00197F2B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43BE"/>
    <w:rsid w:val="0020458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9DE"/>
    <w:rsid w:val="00282A58"/>
    <w:rsid w:val="0028342D"/>
    <w:rsid w:val="00283751"/>
    <w:rsid w:val="00283786"/>
    <w:rsid w:val="00284D9A"/>
    <w:rsid w:val="00285CC7"/>
    <w:rsid w:val="0028600F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A3E7F"/>
    <w:rsid w:val="002A6829"/>
    <w:rsid w:val="002B15CB"/>
    <w:rsid w:val="002B15F1"/>
    <w:rsid w:val="002B65F5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5F2D"/>
    <w:rsid w:val="002E6EC0"/>
    <w:rsid w:val="002F1CBE"/>
    <w:rsid w:val="002F1DA4"/>
    <w:rsid w:val="002F3527"/>
    <w:rsid w:val="002F3A46"/>
    <w:rsid w:val="002F4C9F"/>
    <w:rsid w:val="002F4EA6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07F95"/>
    <w:rsid w:val="0031149D"/>
    <w:rsid w:val="00311D33"/>
    <w:rsid w:val="00312D3E"/>
    <w:rsid w:val="00313B2E"/>
    <w:rsid w:val="00313F73"/>
    <w:rsid w:val="00314494"/>
    <w:rsid w:val="00314FD0"/>
    <w:rsid w:val="003164EB"/>
    <w:rsid w:val="0031666E"/>
    <w:rsid w:val="00317EA5"/>
    <w:rsid w:val="00320131"/>
    <w:rsid w:val="00320CC9"/>
    <w:rsid w:val="00321556"/>
    <w:rsid w:val="003265F1"/>
    <w:rsid w:val="003270ED"/>
    <w:rsid w:val="00327216"/>
    <w:rsid w:val="003340A7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FA8"/>
    <w:rsid w:val="003B4D85"/>
    <w:rsid w:val="003B4F9F"/>
    <w:rsid w:val="003B6B52"/>
    <w:rsid w:val="003C08D8"/>
    <w:rsid w:val="003C3125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78D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045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E73"/>
    <w:rsid w:val="004716BE"/>
    <w:rsid w:val="00471D14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184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4DB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144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5F6B8D"/>
    <w:rsid w:val="006021BE"/>
    <w:rsid w:val="006040E0"/>
    <w:rsid w:val="00606546"/>
    <w:rsid w:val="00611398"/>
    <w:rsid w:val="006114BF"/>
    <w:rsid w:val="00615A94"/>
    <w:rsid w:val="00616650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48FC"/>
    <w:rsid w:val="006256CE"/>
    <w:rsid w:val="006272F3"/>
    <w:rsid w:val="006332ED"/>
    <w:rsid w:val="00633DA2"/>
    <w:rsid w:val="00634190"/>
    <w:rsid w:val="00634661"/>
    <w:rsid w:val="006355CB"/>
    <w:rsid w:val="00636DF3"/>
    <w:rsid w:val="00637852"/>
    <w:rsid w:val="0064107B"/>
    <w:rsid w:val="0064355A"/>
    <w:rsid w:val="00643692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8777F"/>
    <w:rsid w:val="0069062A"/>
    <w:rsid w:val="00690A7E"/>
    <w:rsid w:val="00691F3E"/>
    <w:rsid w:val="006930D0"/>
    <w:rsid w:val="00693F26"/>
    <w:rsid w:val="00694A15"/>
    <w:rsid w:val="006950B8"/>
    <w:rsid w:val="006954F5"/>
    <w:rsid w:val="006956DF"/>
    <w:rsid w:val="00695A17"/>
    <w:rsid w:val="00696C21"/>
    <w:rsid w:val="006A00CD"/>
    <w:rsid w:val="006A0982"/>
    <w:rsid w:val="006A0E9B"/>
    <w:rsid w:val="006A0EB3"/>
    <w:rsid w:val="006A1195"/>
    <w:rsid w:val="006A1BF7"/>
    <w:rsid w:val="006A4A24"/>
    <w:rsid w:val="006A6435"/>
    <w:rsid w:val="006A72C9"/>
    <w:rsid w:val="006A7B9E"/>
    <w:rsid w:val="006A7D2E"/>
    <w:rsid w:val="006B2489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E5881"/>
    <w:rsid w:val="006F4405"/>
    <w:rsid w:val="006F4C89"/>
    <w:rsid w:val="006F5173"/>
    <w:rsid w:val="006F564C"/>
    <w:rsid w:val="006F65C0"/>
    <w:rsid w:val="006F6FCD"/>
    <w:rsid w:val="006F7E6F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4F6E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437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4ADE"/>
    <w:rsid w:val="00786AFC"/>
    <w:rsid w:val="007879F3"/>
    <w:rsid w:val="00787CC8"/>
    <w:rsid w:val="007910B2"/>
    <w:rsid w:val="007928EF"/>
    <w:rsid w:val="00792D23"/>
    <w:rsid w:val="007944EC"/>
    <w:rsid w:val="007965F5"/>
    <w:rsid w:val="007A6EBF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C88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7F71D4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266EB"/>
    <w:rsid w:val="00832946"/>
    <w:rsid w:val="00833808"/>
    <w:rsid w:val="0083520B"/>
    <w:rsid w:val="0083744F"/>
    <w:rsid w:val="00845855"/>
    <w:rsid w:val="0084711B"/>
    <w:rsid w:val="00851733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0E8B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41DE"/>
    <w:rsid w:val="00886DBC"/>
    <w:rsid w:val="00887B7F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4A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65"/>
    <w:rsid w:val="00924AE1"/>
    <w:rsid w:val="00924E55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B47DE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45A34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74AA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6FC6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859"/>
    <w:rsid w:val="00AD7CC9"/>
    <w:rsid w:val="00AE026F"/>
    <w:rsid w:val="00AE243B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4462"/>
    <w:rsid w:val="00AF6948"/>
    <w:rsid w:val="00B01E4C"/>
    <w:rsid w:val="00B050CD"/>
    <w:rsid w:val="00B06C15"/>
    <w:rsid w:val="00B07152"/>
    <w:rsid w:val="00B072C5"/>
    <w:rsid w:val="00B07FDE"/>
    <w:rsid w:val="00B102AD"/>
    <w:rsid w:val="00B11B4C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32FE"/>
    <w:rsid w:val="00B44524"/>
    <w:rsid w:val="00B44706"/>
    <w:rsid w:val="00B453A0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1499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CBC"/>
    <w:rsid w:val="00B8233C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3A0D"/>
    <w:rsid w:val="00BD3F63"/>
    <w:rsid w:val="00BD4BD4"/>
    <w:rsid w:val="00BD6EF5"/>
    <w:rsid w:val="00BD782D"/>
    <w:rsid w:val="00BE2F6E"/>
    <w:rsid w:val="00BE3096"/>
    <w:rsid w:val="00BE3513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0869"/>
    <w:rsid w:val="00C41934"/>
    <w:rsid w:val="00C42653"/>
    <w:rsid w:val="00C4756C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772F7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0283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E6A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2979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612D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00DA"/>
    <w:rsid w:val="00DB1937"/>
    <w:rsid w:val="00DB23DE"/>
    <w:rsid w:val="00DB252F"/>
    <w:rsid w:val="00DB49D1"/>
    <w:rsid w:val="00DB50CC"/>
    <w:rsid w:val="00DB69E0"/>
    <w:rsid w:val="00DB70FA"/>
    <w:rsid w:val="00DB7413"/>
    <w:rsid w:val="00DC0C0B"/>
    <w:rsid w:val="00DC121F"/>
    <w:rsid w:val="00DC245D"/>
    <w:rsid w:val="00DC279F"/>
    <w:rsid w:val="00DC34D0"/>
    <w:rsid w:val="00DC520A"/>
    <w:rsid w:val="00DC57AD"/>
    <w:rsid w:val="00DC74AB"/>
    <w:rsid w:val="00DC79F6"/>
    <w:rsid w:val="00DC7F18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2E8B"/>
    <w:rsid w:val="00DF3853"/>
    <w:rsid w:val="00DF44A9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17C47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5E17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185F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60C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5611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B44"/>
    <w:rsid w:val="00FF0C55"/>
    <w:rsid w:val="00FF0D81"/>
    <w:rsid w:val="00FF2186"/>
    <w:rsid w:val="00FF3D8B"/>
    <w:rsid w:val="00FF52B3"/>
    <w:rsid w:val="00F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Closing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BodyText">
    <w:name w:val="Body Text"/>
    <w:basedOn w:val="Normal"/>
    <w:rsid w:val="00167F4F"/>
    <w:pPr>
      <w:spacing w:after="240"/>
    </w:pPr>
  </w:style>
  <w:style w:type="paragraph" w:styleId="Salutation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PageNumber">
    <w:name w:val="page number"/>
    <w:basedOn w:val="DefaultParagraphFon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Hyperlink">
    <w:name w:val="Hyperlink"/>
    <w:basedOn w:val="DefaultParagraphFon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TableGrid">
    <w:name w:val="Table Grid"/>
    <w:basedOn w:val="Table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Strong">
    <w:name w:val="Strong"/>
    <w:basedOn w:val="DefaultParagraphFont"/>
    <w:uiPriority w:val="22"/>
    <w:qFormat/>
    <w:rsid w:val="00CA253B"/>
    <w:rPr>
      <w:b/>
      <w:bCs/>
    </w:rPr>
  </w:style>
  <w:style w:type="paragraph" w:styleId="ListParagraph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Caption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DocumentMap">
    <w:name w:val="Document Map"/>
    <w:basedOn w:val="Normal"/>
    <w:link w:val="DocumentMapChar"/>
    <w:rsid w:val="003D7E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FootnoteText">
    <w:name w:val="footnote text"/>
    <w:basedOn w:val="Normal"/>
    <w:link w:val="FootnoteTextChar"/>
    <w:rsid w:val="00FE178B"/>
  </w:style>
  <w:style w:type="character" w:customStyle="1" w:styleId="FootnoteTextChar">
    <w:name w:val="Footnote Text Char"/>
    <w:basedOn w:val="DefaultParagraphFont"/>
    <w:link w:val="FootnoteText"/>
    <w:rsid w:val="00FE178B"/>
    <w:rPr>
      <w:rFonts w:ascii="Century Gothic" w:hAnsi="Century Gothic" w:cs="Arial"/>
      <w:lang w:val="fr-FR" w:eastAsia="fr-FR"/>
    </w:rPr>
  </w:style>
  <w:style w:type="character" w:styleId="FootnoteReference">
    <w:name w:val="footnote reference"/>
    <w:basedOn w:val="DefaultParagraphFont"/>
    <w:rsid w:val="00FE17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LightShading-Accent6">
    <w:name w:val="Light Shading Accent 6"/>
    <w:basedOn w:val="Table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Emphasis">
    <w:name w:val="Emphasis"/>
    <w:basedOn w:val="DefaultParagraphFont"/>
    <w:qFormat/>
    <w:rsid w:val="002E0BFD"/>
    <w:rPr>
      <w:i/>
      <w:iCs/>
    </w:rPr>
  </w:style>
  <w:style w:type="character" w:styleId="BookTitle">
    <w:name w:val="Book Title"/>
    <w:basedOn w:val="DefaultParagraphFon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DefaultParagraphFon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FollowedHyperlink">
    <w:name w:val="FollowedHyperlink"/>
    <w:basedOn w:val="DefaultParagraphFon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ListTable4-Accent1">
    <w:name w:val="List Table 4 Accent 1"/>
    <w:basedOn w:val="Table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16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Frédéric Thériault</dc:creator>
  <cp:lastModifiedBy>Frederic Theriault</cp:lastModifiedBy>
  <cp:revision>697</cp:revision>
  <cp:lastPrinted>2017-02-02T16:43:00Z</cp:lastPrinted>
  <dcterms:created xsi:type="dcterms:W3CDTF">2009-05-19T19:57:00Z</dcterms:created>
  <dcterms:modified xsi:type="dcterms:W3CDTF">2023-12-22T21:32:00Z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